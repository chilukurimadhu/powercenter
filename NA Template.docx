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D168" w14:textId="77777777" w:rsidR="00C76D1F" w:rsidRDefault="00C76D1F" w:rsidP="002A3AE1">
      <w:pPr>
        <w:spacing w:after="0"/>
      </w:pPr>
    </w:p>
    <w:p w14:paraId="0EFB561B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5B22FCAF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6844AC39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2D900111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0885B468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0C66BB59" w14:textId="77777777" w:rsidR="002A7DF3" w:rsidRDefault="002A7DF3" w:rsidP="002A3AE1">
      <w:pPr>
        <w:spacing w:after="0"/>
        <w:ind w:left="-993" w:right="119"/>
        <w:rPr>
          <w:b/>
          <w:sz w:val="28"/>
          <w:szCs w:val="28"/>
        </w:rPr>
      </w:pPr>
    </w:p>
    <w:p w14:paraId="5C2DF655" w14:textId="77777777" w:rsidR="002A7DF3" w:rsidRDefault="002A7DF3" w:rsidP="002A3AE1">
      <w:pPr>
        <w:spacing w:after="0"/>
        <w:ind w:left="-993" w:right="119"/>
        <w:rPr>
          <w:b/>
          <w:sz w:val="28"/>
          <w:szCs w:val="28"/>
        </w:rPr>
      </w:pPr>
    </w:p>
    <w:p w14:paraId="6A501323" w14:textId="77777777" w:rsidR="002A7DF3" w:rsidRDefault="002A7DF3" w:rsidP="002A3AE1">
      <w:pPr>
        <w:spacing w:after="0"/>
        <w:ind w:left="-993" w:right="119"/>
        <w:rPr>
          <w:b/>
          <w:sz w:val="28"/>
          <w:szCs w:val="28"/>
        </w:rPr>
      </w:pPr>
    </w:p>
    <w:p w14:paraId="1CFB1403" w14:textId="77777777" w:rsidR="002A7DF3" w:rsidRDefault="002A7DF3" w:rsidP="002A3AE1">
      <w:pPr>
        <w:spacing w:after="0"/>
        <w:ind w:left="-993" w:right="119"/>
        <w:rPr>
          <w:b/>
          <w:sz w:val="28"/>
          <w:szCs w:val="28"/>
        </w:rPr>
      </w:pPr>
    </w:p>
    <w:p w14:paraId="673B78F3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6F9BF584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4D26B0BA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6056BF70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7AFB0CCB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0C26B12C" w14:textId="2E0F05E1" w:rsidR="00715E75" w:rsidRDefault="00963143" w:rsidP="002A3AE1">
      <w:pPr>
        <w:spacing w:after="0"/>
        <w:ind w:left="-993" w:right="119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B4DC89" wp14:editId="7AD0C49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722400" cy="806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0" cy="8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B43FB" w14:textId="76F3514F" w:rsidR="00433B53" w:rsidRDefault="00433B53" w:rsidP="00433B53">
                            <w:pPr>
                              <w:spacing w:after="0" w:line="240" w:lineRule="auto"/>
                              <w:jc w:val="center"/>
                            </w:pPr>
                            <w:r w:rsidRPr="00CA3C47">
                              <w:rPr>
                                <w:rFonts w:ascii="Serifa BT" w:hAnsi="Serifa BT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m</w:t>
                            </w:r>
                            <w:r w:rsidRPr="00CA3C47">
                              <w:rPr>
                                <w:rFonts w:ascii="Serifa BT" w:hAnsi="Serifa BT"/>
                                <w:b/>
                                <w:sz w:val="56"/>
                                <w:szCs w:val="56"/>
                              </w:rPr>
                              <w:t>y assessment</w:t>
                            </w:r>
                            <w:r w:rsidRPr="00E4114B">
                              <w:rPr>
                                <w:rFonts w:ascii="Bauhaus 93" w:hAnsi="Bauhaus 93" w:cs="Arial"/>
                                <w:b/>
                                <w:color w:val="000000"/>
                                <w:sz w:val="54"/>
                                <w:szCs w:val="5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4DC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93.1pt;height:63.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" filled="f" stroked="f" strokeweight=".5pt">
                <v:textbox>
                  <w:txbxContent>
                    <w:p w14:paraId="398B43FB" w14:textId="76F3514F" w:rsidR="00433B53" w:rsidRDefault="00433B53" w:rsidP="00433B53">
                      <w:pPr>
                        <w:spacing w:after="0" w:line="240" w:lineRule="auto"/>
                        <w:jc w:val="center"/>
                      </w:pPr>
                      <w:r w:rsidRPr="00CA3C47">
                        <w:rPr>
                          <w:rFonts w:ascii="Serifa BT" w:hAnsi="Serifa BT" w:cs="Arial"/>
                          <w:b/>
                          <w:color w:val="000000"/>
                          <w:sz w:val="56"/>
                          <w:szCs w:val="56"/>
                        </w:rPr>
                        <w:t>m</w:t>
                      </w:r>
                      <w:r w:rsidRPr="00CA3C47">
                        <w:rPr>
                          <w:rFonts w:ascii="Serifa BT" w:hAnsi="Serifa BT"/>
                          <w:b/>
                          <w:sz w:val="56"/>
                          <w:szCs w:val="56"/>
                        </w:rPr>
                        <w:t>y assessment</w:t>
                      </w:r>
                      <w:r w:rsidRPr="00E4114B">
                        <w:rPr>
                          <w:rFonts w:ascii="Bauhaus 93" w:hAnsi="Bauhaus 93" w:cs="Arial"/>
                          <w:b/>
                          <w:color w:val="000000"/>
                          <w:sz w:val="54"/>
                          <w:szCs w:val="54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67AE57" w14:textId="025911DD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7B9812C6" w14:textId="3B072EB2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14152799" w14:textId="2373CC0C" w:rsidR="00715E75" w:rsidRPr="00A54A46" w:rsidRDefault="00715E75" w:rsidP="00715E75">
      <w:pPr>
        <w:spacing w:after="0"/>
        <w:ind w:left="-993" w:right="119"/>
        <w:jc w:val="center"/>
        <w:rPr>
          <w:rFonts w:ascii="Serifa BT" w:hAnsi="Serifa BT"/>
          <w:b/>
          <w:sz w:val="56"/>
          <w:szCs w:val="56"/>
        </w:rPr>
      </w:pPr>
    </w:p>
    <w:p w14:paraId="0A9CE131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3F77C8A7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71597CD1" w14:textId="77777777" w:rsidR="00715E75" w:rsidRDefault="00715E75" w:rsidP="002A3AE1">
      <w:pPr>
        <w:spacing w:after="0"/>
        <w:ind w:left="-993" w:right="119"/>
        <w:rPr>
          <w:b/>
          <w:sz w:val="28"/>
          <w:szCs w:val="28"/>
        </w:rPr>
      </w:pPr>
    </w:p>
    <w:p w14:paraId="11164914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1EFE2E27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183D5640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0422A50D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4022A85B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0CA19396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2DA7A3E1" w14:textId="77777777" w:rsidR="00F6763B" w:rsidRDefault="00F6763B" w:rsidP="002A3AE1">
      <w:pPr>
        <w:spacing w:after="0"/>
        <w:ind w:left="-993" w:right="119"/>
        <w:rPr>
          <w:b/>
          <w:sz w:val="28"/>
          <w:szCs w:val="28"/>
        </w:rPr>
      </w:pPr>
    </w:p>
    <w:p w14:paraId="1346C608" w14:textId="4A3200CA" w:rsidR="00A647FA" w:rsidRDefault="00A647FA" w:rsidP="002A3AE1">
      <w:pPr>
        <w:spacing w:after="0"/>
        <w:ind w:left="-993" w:right="119"/>
        <w:rPr>
          <w:b/>
          <w:sz w:val="28"/>
          <w:szCs w:val="28"/>
        </w:rPr>
      </w:pPr>
    </w:p>
    <w:tbl>
      <w:tblPr>
        <w:tblStyle w:val="TableGrid"/>
        <w:tblW w:w="11166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4503"/>
        <w:gridCol w:w="6663"/>
      </w:tblGrid>
      <w:tr w:rsidR="00B13708" w:rsidRPr="00784FE6" w14:paraId="2A57E155" w14:textId="77777777" w:rsidTr="00864AEF">
        <w:tc>
          <w:tcPr>
            <w:tcW w:w="4503" w:type="dxa"/>
            <w:shd w:val="clear" w:color="auto" w:fill="84BCD2"/>
          </w:tcPr>
          <w:p w14:paraId="7E35BE23" w14:textId="77777777" w:rsidR="00B13708" w:rsidRPr="00784FE6" w:rsidRDefault="00B13708" w:rsidP="00864AEF">
            <w:pPr>
              <w:ind w:right="119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84FE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This assessment belongs to:</w:t>
            </w:r>
          </w:p>
        </w:tc>
        <w:sdt>
          <w:sdtPr>
            <w:rPr>
              <w:rFonts w:ascii="Arial" w:hAnsi="Arial" w:cs="Arial"/>
              <w:b/>
              <w:color w:val="FF0000"/>
              <w:sz w:val="24"/>
              <w:szCs w:val="24"/>
            </w:rPr>
            <w:id w:val="1557436152"/>
            <w:placeholder>
              <w:docPart w:val="56D22C46B73342599FD228E18D07F314"/>
            </w:placeholder>
            <w:text/>
          </w:sdtPr>
          <w:sdtContent>
            <w:tc>
              <w:tcPr>
                <w:tcW w:w="6663" w:type="dxa"/>
              </w:tcPr>
              <w:p w14:paraId="6ECC2FEF" w14:textId="77777777" w:rsidR="00B13708" w:rsidRPr="00784FE6" w:rsidRDefault="00B13708" w:rsidP="00864AEF">
                <w:pPr>
                  <w:ind w:right="119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EA0E07">
                  <w:rPr>
                    <w:rFonts w:ascii="Arial" w:hAnsi="Arial" w:cs="Arial"/>
                    <w:b/>
                    <w:color w:val="FF0000"/>
                    <w:sz w:val="24"/>
                    <w:szCs w:val="24"/>
                  </w:rPr>
                  <w:t>This assessment belongs to</w:t>
                </w:r>
              </w:p>
            </w:tc>
          </w:sdtContent>
        </w:sdt>
      </w:tr>
      <w:tr w:rsidR="00B13708" w:rsidRPr="00784FE6" w14:paraId="115A4A55" w14:textId="77777777" w:rsidTr="00864AEF">
        <w:tc>
          <w:tcPr>
            <w:tcW w:w="4503" w:type="dxa"/>
            <w:shd w:val="clear" w:color="auto" w:fill="84BCD2"/>
          </w:tcPr>
          <w:p w14:paraId="086C36F3" w14:textId="77777777" w:rsidR="00B13708" w:rsidRPr="00784FE6" w:rsidRDefault="00B13708" w:rsidP="00864AEF">
            <w:pPr>
              <w:ind w:right="119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Assessment Facilitator</w:t>
            </w:r>
            <w:r w:rsidRPr="00784FE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</w:p>
        </w:tc>
        <w:sdt>
          <w:sdtP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id w:val="1871955810"/>
            <w:placeholder>
              <w:docPart w:val="C1A2DB77967C4FC78BD48BE314CFA7BF"/>
            </w:placeholder>
            <w:text/>
          </w:sdtPr>
          <w:sdtContent>
            <w:tc>
              <w:tcPr>
                <w:tcW w:w="6663" w:type="dxa"/>
              </w:tcPr>
              <w:p w14:paraId="3A84BD2D" w14:textId="77777777" w:rsidR="00B13708" w:rsidRPr="00784FE6" w:rsidRDefault="00B13708" w:rsidP="00864AEF">
                <w:pPr>
                  <w:ind w:right="119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EA0E07">
                  <w:rPr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Assessment Facilitator:</w:t>
                </w:r>
              </w:p>
            </w:tc>
          </w:sdtContent>
        </w:sdt>
      </w:tr>
      <w:tr w:rsidR="00B13708" w:rsidRPr="00784FE6" w14:paraId="3CCC3A47" w14:textId="77777777" w:rsidTr="00864AEF">
        <w:tc>
          <w:tcPr>
            <w:tcW w:w="4503" w:type="dxa"/>
            <w:shd w:val="clear" w:color="auto" w:fill="84BCD2"/>
          </w:tcPr>
          <w:p w14:paraId="4FE25055" w14:textId="77777777" w:rsidR="00B13708" w:rsidRPr="00784FE6" w:rsidRDefault="00B13708" w:rsidP="00864AEF">
            <w:pPr>
              <w:ind w:right="119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84FE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The assessment was completed on:</w:t>
            </w:r>
          </w:p>
        </w:tc>
        <w:tc>
          <w:tcPr>
            <w:tcW w:w="6663" w:type="dxa"/>
          </w:tcPr>
          <w:p w14:paraId="3830A239" w14:textId="77777777" w:rsidR="00B13708" w:rsidRPr="00784FE6" w:rsidRDefault="00000000" w:rsidP="00864AEF">
            <w:pPr>
              <w:tabs>
                <w:tab w:val="left" w:pos="5310"/>
              </w:tabs>
              <w:ind w:right="119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color w:val="FFFFFF" w:themeColor="background1"/>
                  <w:sz w:val="24"/>
                  <w:szCs w:val="24"/>
                </w:rPr>
                <w:id w:val="167297537"/>
                <w:placeholder>
                  <w:docPart w:val="F926C45F65C14FA0ADBDEE79090E1DCD"/>
                </w:placeholder>
                <w:text/>
              </w:sdtPr>
              <w:sdtContent>
                <w:r w:rsidR="00B13708" w:rsidRPr="00EA0E07">
                  <w:rPr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The assessment was completed on:</w:t>
                </w:r>
              </w:sdtContent>
            </w:sdt>
            <w:r w:rsidR="00B13708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</w:tbl>
    <w:p w14:paraId="271F9439" w14:textId="1432FA90" w:rsidR="00772DFC" w:rsidRDefault="00772DFC" w:rsidP="00963143">
      <w:pPr>
        <w:spacing w:after="0"/>
        <w:ind w:right="119"/>
        <w:rPr>
          <w:b/>
          <w:sz w:val="74"/>
          <w:szCs w:val="74"/>
        </w:rPr>
      </w:pPr>
    </w:p>
    <w:p w14:paraId="54E2070F" w14:textId="77777777" w:rsidR="00B13708" w:rsidRPr="001A7EE0" w:rsidRDefault="00B13708" w:rsidP="00963143">
      <w:pPr>
        <w:spacing w:after="0"/>
        <w:ind w:right="119"/>
        <w:rPr>
          <w:b/>
          <w:sz w:val="74"/>
          <w:szCs w:val="74"/>
        </w:rPr>
      </w:pPr>
    </w:p>
    <w:tbl>
      <w:tblPr>
        <w:tblStyle w:val="TableGrid"/>
        <w:tblW w:w="11166" w:type="dxa"/>
        <w:tblInd w:w="-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134"/>
        <w:gridCol w:w="1417"/>
        <w:gridCol w:w="1418"/>
        <w:gridCol w:w="141"/>
        <w:gridCol w:w="2127"/>
        <w:gridCol w:w="283"/>
        <w:gridCol w:w="284"/>
        <w:gridCol w:w="1134"/>
        <w:gridCol w:w="1701"/>
      </w:tblGrid>
      <w:tr w:rsidR="00BE48C7" w:rsidRPr="00784FE6" w14:paraId="327EA7AA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BCD2"/>
          </w:tcPr>
          <w:p w14:paraId="392A9ABA" w14:textId="77777777" w:rsidR="00BE48C7" w:rsidRPr="00784FE6" w:rsidRDefault="00064478" w:rsidP="00064478">
            <w:pPr>
              <w:ind w:right="11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</w:t>
            </w:r>
            <w:r w:rsidR="00BE48C7" w:rsidRPr="00784FE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lient details</w:t>
            </w:r>
          </w:p>
        </w:tc>
      </w:tr>
      <w:tr w:rsidR="00BE48C7" w:rsidRPr="00784FE6" w14:paraId="71A9DDDC" w14:textId="77777777" w:rsidTr="00772DFC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F2F348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F8C8" w14:textId="20C50031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33F283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6DF8" w14:textId="40A51504" w:rsidR="00BE48C7" w:rsidRPr="00784FE6" w:rsidRDefault="00BE48C7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6AFE4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8DC7" w14:textId="182423A8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1B0F" w:rsidRPr="00784FE6" w14:paraId="63519E73" w14:textId="77777777" w:rsidTr="00772DFC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B14792" w14:textId="77777777" w:rsidR="003C1B0F" w:rsidRDefault="003C1B0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6F40" w14:textId="3D789868" w:rsidR="003C1B0F" w:rsidRPr="00784FE6" w:rsidRDefault="003C1B0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9FC177" w14:textId="77777777" w:rsidR="003C1B0F" w:rsidRPr="00784FE6" w:rsidRDefault="003C1B0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DC8E" w14:textId="567BA658" w:rsidR="003C1B0F" w:rsidRPr="00784FE6" w:rsidRDefault="003C1B0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9303D5" w14:textId="77777777" w:rsidR="003C1B0F" w:rsidRPr="00784FE6" w:rsidRDefault="003C1B0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F0D2" w14:textId="05876643" w:rsidR="003C1B0F" w:rsidRPr="00784FE6" w:rsidRDefault="003C1B0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8C7" w:rsidRPr="00784FE6" w14:paraId="204FFAE5" w14:textId="77777777" w:rsidTr="00772DFC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88CC6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96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7075" w14:textId="366AD33C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8C7" w:rsidRPr="00784FE6" w14:paraId="3C4C47DB" w14:textId="77777777" w:rsidTr="00772DFC">
        <w:tc>
          <w:tcPr>
            <w:tcW w:w="5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58D41F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residence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E7430" w14:textId="3B74B53A" w:rsidR="00BE48C7" w:rsidRPr="0098016B" w:rsidRDefault="00BE48C7" w:rsidP="00EC1D5F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879" w:rsidRPr="00784FE6" w14:paraId="0DE5627F" w14:textId="77777777" w:rsidTr="00772DFC">
        <w:tc>
          <w:tcPr>
            <w:tcW w:w="5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6D5E0C" w14:textId="77777777" w:rsidR="00F13879" w:rsidRPr="00784FE6" w:rsidRDefault="00EC1D5F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to others in the household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DC2C1" w14:textId="5F220DE0" w:rsidR="00F13879" w:rsidRPr="0098016B" w:rsidRDefault="00F13879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74D" w:rsidRPr="00784FE6" w14:paraId="618DD5C3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0069B2" w14:textId="77777777" w:rsidR="00FA074D" w:rsidRPr="00784FE6" w:rsidRDefault="00FA074D" w:rsidP="00060E31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60E31">
              <w:rPr>
                <w:rFonts w:ascii="Arial" w:hAnsi="Arial" w:cs="Arial"/>
                <w:sz w:val="20"/>
                <w:szCs w:val="20"/>
              </w:rPr>
              <w:t>ate of birth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3970D" w14:textId="3584B707" w:rsidR="00FA074D" w:rsidRPr="00784FE6" w:rsidRDefault="00FA074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2688D7" w14:textId="77777777" w:rsidR="00FA074D" w:rsidRPr="0098016B" w:rsidRDefault="00FA074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98016B">
              <w:rPr>
                <w:rFonts w:ascii="Arial" w:hAnsi="Arial" w:cs="Arial"/>
                <w:sz w:val="20"/>
                <w:szCs w:val="20"/>
              </w:rPr>
              <w:t>Ethnicity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C8601" w14:textId="3F6E668D" w:rsidR="00FA074D" w:rsidRPr="0098016B" w:rsidRDefault="00FA074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B" w:rsidRPr="00784FE6" w14:paraId="2E5A20FD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4E8E5B" w14:textId="77777777" w:rsidR="0098016B" w:rsidRPr="00784FE6" w:rsidRDefault="0098016B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Preferred language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7FDD7" w14:textId="0961155B" w:rsidR="0098016B" w:rsidRPr="00784FE6" w:rsidRDefault="0098016B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21792" w14:textId="77777777" w:rsidR="0098016B" w:rsidRPr="0098016B" w:rsidRDefault="0098016B" w:rsidP="00FA074D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98016B">
              <w:rPr>
                <w:rFonts w:ascii="Arial" w:hAnsi="Arial" w:cs="Arial"/>
                <w:sz w:val="20"/>
                <w:szCs w:val="20"/>
              </w:rPr>
              <w:t>Interpreter required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642" w14:textId="1648CA1F" w:rsidR="0098016B" w:rsidRPr="0098016B" w:rsidRDefault="0098016B" w:rsidP="0098016B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74D" w:rsidRPr="00784FE6" w14:paraId="6FD33A09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B049AC" w14:textId="77777777" w:rsidR="00FA074D" w:rsidRPr="00784FE6" w:rsidRDefault="00FA074D" w:rsidP="00060E31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Community services card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73B6D" w14:textId="77777777" w:rsidR="00FA074D" w:rsidRPr="00784FE6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7FACAC" w14:textId="77777777" w:rsidR="00FA074D" w:rsidRPr="0098016B" w:rsidRDefault="00060E31" w:rsidP="00060E31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98016B">
              <w:rPr>
                <w:rFonts w:ascii="Arial" w:hAnsi="Arial" w:cs="Arial"/>
                <w:sz w:val="20"/>
                <w:szCs w:val="20"/>
              </w:rPr>
              <w:t>CSC ex</w:t>
            </w:r>
            <w:r w:rsidR="00FA074D" w:rsidRPr="0098016B">
              <w:rPr>
                <w:rFonts w:ascii="Arial" w:hAnsi="Arial" w:cs="Arial"/>
                <w:sz w:val="20"/>
                <w:szCs w:val="20"/>
              </w:rPr>
              <w:t>piry date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027C9" w14:textId="77777777" w:rsidR="00FA074D" w:rsidRPr="0098016B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74D" w:rsidRPr="00784FE6" w14:paraId="6DDC3B8D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65A64" w14:textId="77777777" w:rsidR="00FA074D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7031" w14:textId="77777777" w:rsidR="00FA074D" w:rsidRPr="00784FE6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2AD4AE" w14:textId="77777777" w:rsidR="00FA074D" w:rsidRPr="0098016B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98016B"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DD8A1" w14:textId="77777777" w:rsidR="00FA074D" w:rsidRPr="0098016B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74D" w:rsidRPr="00784FE6" w14:paraId="46CAC071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590BA" w14:textId="77777777" w:rsidR="00FA074D" w:rsidRDefault="00060E31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DF6D3" w14:textId="77777777" w:rsidR="00FA074D" w:rsidRPr="00784FE6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22F2E3" w14:textId="77777777" w:rsidR="00FA074D" w:rsidRPr="0098016B" w:rsidRDefault="00060E31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98016B">
              <w:rPr>
                <w:rFonts w:ascii="Arial" w:hAnsi="Arial" w:cs="Arial"/>
                <w:sz w:val="20"/>
                <w:szCs w:val="20"/>
              </w:rPr>
              <w:t>Work phone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CE06E" w14:textId="77777777" w:rsidR="00FA074D" w:rsidRPr="0098016B" w:rsidRDefault="00FA074D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32C9" w:rsidRPr="00784FE6" w14:paraId="5E766D78" w14:textId="77777777" w:rsidTr="00772DFC">
        <w:tc>
          <w:tcPr>
            <w:tcW w:w="5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4578C7" w14:textId="77777777" w:rsidR="009D32C9" w:rsidRPr="00784FE6" w:rsidRDefault="009D32C9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Preferred contact method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396197363"/>
            <w:placeholder>
              <w:docPart w:val="DefaultPlaceholder_-1854013440"/>
            </w:placeholder>
            <w:text/>
          </w:sdtPr>
          <w:sdtContent>
            <w:tc>
              <w:tcPr>
                <w:tcW w:w="5670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337604E" w14:textId="3E5D6390" w:rsidR="009D32C9" w:rsidRPr="0098016B" w:rsidRDefault="006E5A30" w:rsidP="005E3A38">
                <w:pPr>
                  <w:ind w:right="119"/>
                  <w:rPr>
                    <w:rFonts w:ascii="Arial" w:hAnsi="Arial" w:cs="Arial"/>
                    <w:sz w:val="20"/>
                    <w:szCs w:val="20"/>
                  </w:rPr>
                </w:pPr>
                <w:r w:rsidRPr="00F8217B">
                  <w:rPr>
                    <w:rFonts w:ascii="Arial" w:hAnsi="Arial" w:cs="Arial"/>
                    <w:sz w:val="20"/>
                    <w:szCs w:val="20"/>
                  </w:rPr>
                  <w:t>Preferred contact method</w:t>
                </w:r>
              </w:p>
            </w:tc>
          </w:sdtContent>
        </w:sdt>
      </w:tr>
      <w:tr w:rsidR="00060E31" w:rsidRPr="00784FE6" w14:paraId="5246B3B8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28C55" w14:textId="77777777" w:rsidR="00060E31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GP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5664" w14:textId="6C7CE746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53F67" w14:textId="77777777" w:rsidR="00060E31" w:rsidRPr="0098016B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98016B">
              <w:rPr>
                <w:rFonts w:ascii="Arial" w:hAnsi="Arial" w:cs="Arial"/>
                <w:sz w:val="20"/>
                <w:szCs w:val="20"/>
              </w:rPr>
              <w:t>GP’s phone number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2B10" w14:textId="0EC15082" w:rsidR="00060E31" w:rsidRPr="0098016B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15A" w:rsidRPr="008A315A" w14:paraId="4418F838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696871" w14:textId="77777777" w:rsidR="008A315A" w:rsidRPr="008A315A" w:rsidRDefault="008A315A" w:rsidP="002B6229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8A315A">
              <w:rPr>
                <w:rFonts w:ascii="Arial" w:hAnsi="Arial" w:cs="Arial"/>
                <w:sz w:val="20"/>
                <w:szCs w:val="20"/>
              </w:rPr>
              <w:t>Primary disability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A5A5" w14:textId="4DE018C8" w:rsidR="008A315A" w:rsidRPr="008A315A" w:rsidRDefault="008A315A" w:rsidP="002B6229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5788AD" w14:textId="77777777" w:rsidR="008A315A" w:rsidRPr="008A315A" w:rsidRDefault="008A315A" w:rsidP="002B6229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8A315A">
              <w:rPr>
                <w:rFonts w:ascii="Arial" w:hAnsi="Arial" w:cs="Arial"/>
                <w:sz w:val="20"/>
                <w:szCs w:val="20"/>
              </w:rPr>
              <w:t>Interim eligibility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379A" w14:textId="59648E09" w:rsidR="008A315A" w:rsidRPr="008A315A" w:rsidRDefault="008A315A" w:rsidP="002B6229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15A" w:rsidRPr="00784FE6" w14:paraId="08DFED2C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F75E0E" w14:textId="77777777" w:rsidR="008A315A" w:rsidRPr="00784FE6" w:rsidRDefault="007D5C64" w:rsidP="00BE237C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Disability / Diagnosis </w:t>
            </w:r>
            <w:bookmarkStart w:id="0" w:name="details"/>
            <w:r w:rsidR="00F8355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F83552">
              <w:rPr>
                <w:rFonts w:ascii="Arial" w:hAnsi="Arial" w:cs="Arial"/>
                <w:sz w:val="20"/>
                <w:szCs w:val="20"/>
              </w:rPr>
              <w:instrText xml:space="preserve"> HYPERLINK  \l "details" \o "Full name/diagnosis of Primary/Secondary, Medical, Mental health. Is it proven?" </w:instrText>
            </w:r>
            <w:r w:rsidR="00F83552">
              <w:rPr>
                <w:rFonts w:ascii="Arial" w:hAnsi="Arial" w:cs="Arial"/>
                <w:sz w:val="20"/>
                <w:szCs w:val="20"/>
              </w:rPr>
            </w:r>
            <w:r w:rsidR="00F835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83552">
              <w:rPr>
                <w:rStyle w:val="Hyperlink"/>
                <w:rFonts w:ascii="Arial" w:hAnsi="Arial" w:cs="Arial"/>
                <w:sz w:val="20"/>
                <w:szCs w:val="20"/>
              </w:rPr>
              <w:t>details</w:t>
            </w:r>
            <w:bookmarkEnd w:id="0"/>
            <w:r w:rsidR="00F8355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A315A" w:rsidRPr="00784FE6" w14:paraId="3746E9D0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87CE" w14:textId="4AE1A52B" w:rsidR="0098016B" w:rsidRPr="00651B6C" w:rsidRDefault="0098016B" w:rsidP="008608AC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41DD" w:rsidRPr="00784FE6" w14:paraId="1BEE730E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84B3B2" w14:textId="77777777" w:rsidR="00C441DD" w:rsidRPr="00784FE6" w:rsidRDefault="00671708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Reason for a</w:t>
            </w:r>
            <w:r w:rsidR="00C441DD" w:rsidRPr="00784FE6">
              <w:rPr>
                <w:rFonts w:ascii="Arial" w:hAnsi="Arial" w:cs="Arial"/>
                <w:sz w:val="20"/>
                <w:szCs w:val="20"/>
              </w:rPr>
              <w:t>ssessment</w:t>
            </w:r>
            <w:r w:rsidR="007D5C64">
              <w:rPr>
                <w:rFonts w:ascii="Arial" w:hAnsi="Arial" w:cs="Arial"/>
                <w:sz w:val="20"/>
                <w:szCs w:val="20"/>
              </w:rPr>
              <w:t xml:space="preserve"> / referral to </w:t>
            </w:r>
            <w:proofErr w:type="spellStart"/>
            <w:r w:rsidR="007D5C64">
              <w:rPr>
                <w:rFonts w:ascii="Arial" w:hAnsi="Arial" w:cs="Arial"/>
                <w:sz w:val="20"/>
                <w:szCs w:val="20"/>
              </w:rPr>
              <w:t>Taikura</w:t>
            </w:r>
            <w:proofErr w:type="spellEnd"/>
            <w:r w:rsidR="007D5C64">
              <w:rPr>
                <w:rFonts w:ascii="Arial" w:hAnsi="Arial" w:cs="Arial"/>
                <w:sz w:val="20"/>
                <w:szCs w:val="20"/>
              </w:rPr>
              <w:t xml:space="preserve"> Trust</w:t>
            </w:r>
          </w:p>
        </w:tc>
      </w:tr>
      <w:tr w:rsidR="00BE48C7" w:rsidRPr="00784FE6" w14:paraId="617B2F8B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0E0C1" w14:textId="4D8A49F2" w:rsidR="0098016B" w:rsidRPr="00651B6C" w:rsidRDefault="0098016B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32C9" w:rsidRPr="00784FE6" w14:paraId="3FC61D36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BC2D5" w14:textId="77777777" w:rsidR="009D32C9" w:rsidRPr="00784FE6" w:rsidRDefault="009D32C9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Residency status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4F55" w14:textId="0BF7C199" w:rsidR="009D32C9" w:rsidRPr="0098016B" w:rsidRDefault="009D32C9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B" w:rsidRPr="00784FE6" w14:paraId="505E442C" w14:textId="77777777" w:rsidTr="00772DFC"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5B7657" w14:textId="77777777" w:rsidR="0098016B" w:rsidRPr="00784FE6" w:rsidRDefault="0098016B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ACC claimant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AA4C" w14:textId="292EE95D" w:rsidR="0098016B" w:rsidRPr="00784FE6" w:rsidRDefault="0098016B" w:rsidP="0098016B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CCC0C" w14:textId="77777777" w:rsidR="0098016B" w:rsidRPr="00784FE6" w:rsidRDefault="0098016B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Case manager name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C92B" w14:textId="77777777" w:rsidR="0098016B" w:rsidRPr="00784FE6" w:rsidRDefault="0098016B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8C7" w:rsidRPr="00784FE6" w14:paraId="42370174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A25C0" w14:textId="77777777" w:rsidR="00BE48C7" w:rsidRPr="00784FE6" w:rsidRDefault="00BE48C7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Other info</w:t>
            </w:r>
            <w:r w:rsidR="00060E31">
              <w:rPr>
                <w:rFonts w:ascii="Arial" w:hAnsi="Arial" w:cs="Arial"/>
                <w:sz w:val="20"/>
                <w:szCs w:val="20"/>
              </w:rPr>
              <w:t>rmation (e.g. alternative name)</w:t>
            </w:r>
          </w:p>
        </w:tc>
      </w:tr>
      <w:tr w:rsidR="00BE48C7" w:rsidRPr="00784FE6" w14:paraId="4C743D97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8085" w14:textId="77777777" w:rsidR="00BE48C7" w:rsidRPr="00784FE6" w:rsidRDefault="00BE48C7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8C7" w:rsidRPr="00784FE6" w14:paraId="177669B3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6BAA71" w14:textId="77777777" w:rsidR="00BE48C7" w:rsidRPr="00784FE6" w:rsidRDefault="00BE48C7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Any reports t</w:t>
            </w:r>
            <w:r w:rsidR="00060E31">
              <w:rPr>
                <w:rFonts w:ascii="Arial" w:hAnsi="Arial" w:cs="Arial"/>
                <w:sz w:val="20"/>
                <w:szCs w:val="20"/>
              </w:rPr>
              <w:t>o share, please list them below</w:t>
            </w:r>
          </w:p>
        </w:tc>
      </w:tr>
      <w:tr w:rsidR="00BE48C7" w:rsidRPr="00784FE6" w14:paraId="5CDD483A" w14:textId="77777777" w:rsidTr="00772DFC">
        <w:tc>
          <w:tcPr>
            <w:tcW w:w="111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B054" w14:textId="77777777" w:rsidR="00BE48C7" w:rsidRPr="00784FE6" w:rsidRDefault="00BE48C7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28BE60" w14:textId="77777777" w:rsidR="00E54D02" w:rsidRDefault="00E54D02" w:rsidP="00D90D03">
      <w:pPr>
        <w:spacing w:after="0"/>
        <w:ind w:left="-993" w:right="119"/>
        <w:rPr>
          <w:sz w:val="20"/>
          <w:szCs w:val="20"/>
        </w:rPr>
      </w:pPr>
    </w:p>
    <w:tbl>
      <w:tblPr>
        <w:tblStyle w:val="TableGrid"/>
        <w:tblW w:w="0" w:type="auto"/>
        <w:tblInd w:w="-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1"/>
        <w:gridCol w:w="2268"/>
        <w:gridCol w:w="3402"/>
      </w:tblGrid>
      <w:tr w:rsidR="00060E31" w:rsidRPr="00784FE6" w14:paraId="22CB5417" w14:textId="77777777" w:rsidTr="005E3A38">
        <w:tc>
          <w:tcPr>
            <w:tcW w:w="11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BCD2"/>
          </w:tcPr>
          <w:p w14:paraId="261C3288" w14:textId="77777777" w:rsidR="00060E31" w:rsidRPr="00060E31" w:rsidRDefault="00064478" w:rsidP="00064478">
            <w:pPr>
              <w:ind w:right="1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  <w:r w:rsidR="00060E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lternative</w:t>
            </w:r>
            <w:r w:rsidR="00060E31" w:rsidRPr="00784FE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contact</w:t>
            </w:r>
            <w:r w:rsidR="00060E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details</w:t>
            </w:r>
          </w:p>
        </w:tc>
      </w:tr>
      <w:tr w:rsidR="00C441DD" w:rsidRPr="00784FE6" w14:paraId="7E5DFA9F" w14:textId="77777777" w:rsidTr="00A631F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5B12C" w14:textId="77777777" w:rsidR="00C441DD" w:rsidRPr="00784FE6" w:rsidRDefault="00060E31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D560" w14:textId="6D95F0F7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E8AF65" w14:textId="77777777" w:rsidR="00C441DD" w:rsidRPr="00784FE6" w:rsidRDefault="00060E31" w:rsidP="00E71C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A8B5" w14:textId="2C4A2240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31" w:rsidRPr="00784FE6" w14:paraId="7CD3C0A7" w14:textId="77777777" w:rsidTr="005E3A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64A1EA" w14:textId="77777777" w:rsidR="00060E31" w:rsidRPr="00784FE6" w:rsidRDefault="00060E31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8D77" w14:textId="3310C818" w:rsidR="00060E31" w:rsidRPr="00784FE6" w:rsidRDefault="00060E31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41DD" w:rsidRPr="00784FE6" w14:paraId="18158CE2" w14:textId="77777777" w:rsidTr="00A631F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92D03C" w14:textId="77777777" w:rsidR="00C441DD" w:rsidRPr="00784FE6" w:rsidRDefault="00060E31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7A85" w14:textId="25D90834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A8094C" w14:textId="77777777" w:rsidR="00C441DD" w:rsidRPr="00784FE6" w:rsidRDefault="00060E31" w:rsidP="00E71C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7F4D" w14:textId="121C714F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41DD" w:rsidRPr="00784FE6" w14:paraId="5205AEFD" w14:textId="77777777" w:rsidTr="00A631F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CA80C3" w14:textId="77777777" w:rsidR="00C441DD" w:rsidRPr="00784FE6" w:rsidRDefault="00060E31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7755" w14:textId="77777777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0BE17" w14:textId="77777777" w:rsidR="00C441DD" w:rsidRPr="00784FE6" w:rsidRDefault="00060E31" w:rsidP="00060E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phone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3366" w14:textId="77777777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8C7" w:rsidRPr="00784FE6" w14:paraId="4F2E2FA6" w14:textId="77777777" w:rsidTr="00A631F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16FF12" w14:textId="77777777" w:rsidR="00BE48C7" w:rsidRPr="00784FE6" w:rsidRDefault="00060E31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to client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233D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08C2DD" w14:textId="77777777" w:rsidR="00BE48C7" w:rsidRPr="00784FE6" w:rsidRDefault="00060E31" w:rsidP="006717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ABF" w14:textId="77777777" w:rsidR="00BE48C7" w:rsidRPr="00784FE6" w:rsidRDefault="00BE48C7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31" w:rsidRPr="00784FE6" w14:paraId="6536832C" w14:textId="77777777" w:rsidTr="005E3A38">
        <w:tc>
          <w:tcPr>
            <w:tcW w:w="11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BCD2"/>
          </w:tcPr>
          <w:p w14:paraId="39E6C594" w14:textId="77777777" w:rsidR="00060E31" w:rsidRPr="00060E31" w:rsidRDefault="00064478" w:rsidP="00064478">
            <w:pPr>
              <w:ind w:right="1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  <w:r w:rsidR="00060E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mergency</w:t>
            </w:r>
            <w:r w:rsidR="00060E31" w:rsidRPr="00784FE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contact</w:t>
            </w:r>
            <w:r w:rsidR="00060E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details</w:t>
            </w:r>
          </w:p>
        </w:tc>
      </w:tr>
      <w:tr w:rsidR="00060E31" w:rsidRPr="00784FE6" w14:paraId="495ABB26" w14:textId="77777777" w:rsidTr="005E3A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5328F7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80D8" w14:textId="6833A2F0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F6B4B6" w14:textId="77777777" w:rsidR="00060E31" w:rsidRPr="00784FE6" w:rsidRDefault="00060E31" w:rsidP="005E3A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8694" w14:textId="1FFEB6B8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31" w:rsidRPr="00784FE6" w14:paraId="09A40EA3" w14:textId="77777777" w:rsidTr="005E3A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A8369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2E7B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31" w:rsidRPr="00784FE6" w14:paraId="0C0F3019" w14:textId="77777777" w:rsidTr="005E3A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2308B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4094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C33FCF" w14:textId="77777777" w:rsidR="00060E31" w:rsidRPr="00784FE6" w:rsidRDefault="00060E31" w:rsidP="005E3A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46F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31" w:rsidRPr="00784FE6" w14:paraId="61FC27EE" w14:textId="77777777" w:rsidTr="005E3A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B4E448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76A5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285A4" w14:textId="77777777" w:rsidR="00060E31" w:rsidRPr="00784FE6" w:rsidRDefault="00060E31" w:rsidP="005E3A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phone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950F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31" w:rsidRPr="00784FE6" w14:paraId="6D1A3B6F" w14:textId="77777777" w:rsidTr="005E3A3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4BA3E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to client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9BC3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996D5F" w14:textId="77777777" w:rsidR="00060E31" w:rsidRPr="00784FE6" w:rsidRDefault="00060E31" w:rsidP="005E3A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8DB6" w14:textId="77777777" w:rsidR="00060E31" w:rsidRPr="00784FE6" w:rsidRDefault="00060E31" w:rsidP="005E3A3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41DD" w:rsidRPr="00784FE6" w14:paraId="47ABF07F" w14:textId="77777777" w:rsidTr="00A631FD"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66F3A2" w14:textId="77777777" w:rsidR="00632A75" w:rsidRPr="00784FE6" w:rsidRDefault="00632A75" w:rsidP="00166615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 xml:space="preserve">Client’s </w:t>
            </w:r>
            <w:bookmarkStart w:id="1" w:name="legal_representative"/>
            <w:r w:rsidR="00F8355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F83552">
              <w:rPr>
                <w:rFonts w:ascii="Arial" w:hAnsi="Arial" w:cs="Arial"/>
                <w:sz w:val="20"/>
                <w:szCs w:val="20"/>
              </w:rPr>
              <w:instrText xml:space="preserve"> HYPERLINK  \l "legal_representative" \o "Mandatory. Are they over 18yo? Is the paperwork held by us?" </w:instrText>
            </w:r>
            <w:r w:rsidR="00F83552">
              <w:rPr>
                <w:rFonts w:ascii="Arial" w:hAnsi="Arial" w:cs="Arial"/>
                <w:sz w:val="20"/>
                <w:szCs w:val="20"/>
              </w:rPr>
            </w:r>
            <w:r w:rsidR="00F8355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83552">
              <w:rPr>
                <w:rStyle w:val="Hyperlink"/>
                <w:rFonts w:ascii="Arial" w:hAnsi="Arial" w:cs="Arial"/>
                <w:sz w:val="20"/>
                <w:szCs w:val="20"/>
              </w:rPr>
              <w:t>legal representative</w:t>
            </w:r>
            <w:bookmarkEnd w:id="1"/>
            <w:r w:rsidR="00F8355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116F6" w:rsidRPr="00784FE6">
              <w:rPr>
                <w:rFonts w:ascii="Arial" w:hAnsi="Arial" w:cs="Arial"/>
                <w:sz w:val="20"/>
                <w:szCs w:val="20"/>
              </w:rPr>
              <w:t>, self, parents, CYFS, Power of Attorney, PPPR.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D50" w14:textId="77777777" w:rsidR="00C441DD" w:rsidRPr="00784FE6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41DD" w:rsidRPr="00784FE6" w14:paraId="41060B51" w14:textId="77777777" w:rsidTr="00A631FD"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360A56" w14:textId="77777777" w:rsidR="00C441DD" w:rsidRPr="00784FE6" w:rsidRDefault="00632A75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>Living with parents / guardians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42AE" w14:textId="529B1992" w:rsidR="00C441DD" w:rsidRPr="0098016B" w:rsidRDefault="00C441DD" w:rsidP="00D90D03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583" w:rsidRPr="00784FE6" w14:paraId="6E11F2E2" w14:textId="77777777" w:rsidTr="00A631FD">
        <w:tc>
          <w:tcPr>
            <w:tcW w:w="5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ECF0E1" w14:textId="77777777" w:rsidR="00616583" w:rsidRPr="00784FE6" w:rsidRDefault="00616583" w:rsidP="00671708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784FE6">
              <w:rPr>
                <w:rFonts w:ascii="Arial" w:hAnsi="Arial" w:cs="Arial"/>
                <w:sz w:val="20"/>
                <w:szCs w:val="20"/>
              </w:rPr>
              <w:t xml:space="preserve">Preferred </w:t>
            </w:r>
            <w:r w:rsidR="00671708" w:rsidRPr="00784FE6">
              <w:rPr>
                <w:rFonts w:ascii="Arial" w:hAnsi="Arial" w:cs="Arial"/>
                <w:sz w:val="20"/>
                <w:szCs w:val="20"/>
              </w:rPr>
              <w:t>c</w:t>
            </w:r>
            <w:r w:rsidR="00D778B5">
              <w:rPr>
                <w:rFonts w:ascii="Arial" w:hAnsi="Arial" w:cs="Arial"/>
                <w:sz w:val="20"/>
                <w:szCs w:val="20"/>
              </w:rPr>
              <w:t>ontact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A208" w14:textId="0DB7020C" w:rsidR="00616583" w:rsidRPr="0098016B" w:rsidRDefault="00616583" w:rsidP="00BE48C7">
            <w:pPr>
              <w:ind w:right="11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9963B1" w14:textId="64A9C48E" w:rsidR="008149BF" w:rsidRDefault="008149BF">
      <w:pPr>
        <w:rPr>
          <w:sz w:val="20"/>
          <w:szCs w:val="20"/>
        </w:rPr>
      </w:pPr>
    </w:p>
    <w:p w14:paraId="0D9536B4" w14:textId="77777777" w:rsidR="000B5F51" w:rsidRDefault="000B5F51">
      <w:pPr>
        <w:rPr>
          <w:sz w:val="20"/>
          <w:szCs w:val="20"/>
        </w:rPr>
      </w:pPr>
    </w:p>
    <w:p w14:paraId="78DA3BAE" w14:textId="77777777" w:rsidR="000B5F51" w:rsidRDefault="000B5F51">
      <w:pPr>
        <w:rPr>
          <w:sz w:val="20"/>
          <w:szCs w:val="20"/>
        </w:rPr>
      </w:pPr>
    </w:p>
    <w:p w14:paraId="49C5FCBD" w14:textId="1273B357" w:rsidR="000B5F51" w:rsidRPr="00B13708" w:rsidRDefault="000B5F5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Signature :</w:t>
      </w:r>
      <w:proofErr w:type="gram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signature"/>
          <w:tag w:val="signature"/>
          <w:id w:val="-685822776"/>
          <w:showingPlcHdr/>
          <w:picture/>
        </w:sdtPr>
        <w:sdtContent>
          <w:r>
            <w:rPr>
              <w:noProof/>
              <w:sz w:val="20"/>
              <w:szCs w:val="20"/>
            </w:rPr>
            <w:drawing>
              <wp:inline distT="0" distB="0" distL="0" distR="0" wp14:anchorId="78C916D0" wp14:editId="40337DF3">
                <wp:extent cx="1524000" cy="1524000"/>
                <wp:effectExtent l="0" t="0" r="0" b="0"/>
                <wp:docPr id="19606682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0B5F51" w:rsidRPr="00B13708" w:rsidSect="00715E7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42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9415" w14:textId="77777777" w:rsidR="00CB0CED" w:rsidRDefault="00CB0CED" w:rsidP="002A3AE1">
      <w:pPr>
        <w:spacing w:after="0" w:line="240" w:lineRule="auto"/>
      </w:pPr>
      <w:r>
        <w:separator/>
      </w:r>
    </w:p>
  </w:endnote>
  <w:endnote w:type="continuationSeparator" w:id="0">
    <w:p w14:paraId="53FF99FA" w14:textId="77777777" w:rsidR="00CB0CED" w:rsidRDefault="00CB0CED" w:rsidP="002A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a B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19422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130C12" w14:textId="77777777" w:rsidR="00F83552" w:rsidRDefault="00F83552">
        <w:pPr>
          <w:pStyle w:val="Footer"/>
          <w:pBdr>
            <w:top w:val="single" w:sz="4" w:space="1" w:color="D9D9D9" w:themeColor="background1" w:themeShade="D9"/>
          </w:pBdr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P1-01-16-14-04</w:t>
        </w:r>
      </w:p>
      <w:p w14:paraId="54C2FB69" w14:textId="7F52EDDF" w:rsidR="00F83552" w:rsidRPr="00784FE6" w:rsidRDefault="00F83552">
        <w:pPr>
          <w:pStyle w:val="Footer"/>
          <w:pBdr>
            <w:top w:val="single" w:sz="4" w:space="1" w:color="D9D9D9" w:themeColor="background1" w:themeShade="D9"/>
          </w:pBdr>
          <w:rPr>
            <w:rFonts w:ascii="Arial" w:hAnsi="Arial" w:cs="Arial"/>
            <w:color w:val="808080" w:themeColor="background1" w:themeShade="80"/>
            <w:spacing w:val="60"/>
          </w:rPr>
        </w:pPr>
        <w:r w:rsidRPr="006710C6">
          <w:rPr>
            <w:rFonts w:ascii="Arial" w:hAnsi="Arial" w:cs="Arial"/>
          </w:rPr>
          <w:fldChar w:fldCharType="begin"/>
        </w:r>
        <w:r w:rsidRPr="006710C6">
          <w:rPr>
            <w:rFonts w:ascii="Arial" w:hAnsi="Arial" w:cs="Arial"/>
          </w:rPr>
          <w:instrText xml:space="preserve"> PAGE   \* MERGEFORMAT </w:instrText>
        </w:r>
        <w:r w:rsidRPr="006710C6">
          <w:rPr>
            <w:rFonts w:ascii="Arial" w:hAnsi="Arial" w:cs="Arial"/>
          </w:rPr>
          <w:fldChar w:fldCharType="separate"/>
        </w:r>
        <w:r w:rsidR="00D926B4" w:rsidRPr="00D926B4">
          <w:rPr>
            <w:rFonts w:ascii="Arial" w:hAnsi="Arial" w:cs="Arial"/>
            <w:b/>
            <w:bCs/>
            <w:noProof/>
          </w:rPr>
          <w:t>9</w:t>
        </w:r>
        <w:r w:rsidRPr="006710C6">
          <w:rPr>
            <w:rFonts w:ascii="Arial" w:hAnsi="Arial" w:cs="Arial"/>
            <w:b/>
            <w:bCs/>
            <w:noProof/>
          </w:rPr>
          <w:fldChar w:fldCharType="end"/>
        </w:r>
        <w:r w:rsidRPr="00784FE6">
          <w:rPr>
            <w:rFonts w:ascii="Arial" w:hAnsi="Arial" w:cs="Arial"/>
            <w:b/>
            <w:bCs/>
          </w:rPr>
          <w:t xml:space="preserve"> | </w:t>
        </w:r>
        <w:r w:rsidRPr="00784FE6">
          <w:rPr>
            <w:rFonts w:ascii="Arial" w:hAnsi="Arial" w:cs="Arial"/>
            <w:color w:val="808080" w:themeColor="background1" w:themeShade="80"/>
            <w:spacing w:val="60"/>
          </w:rPr>
          <w:t>Page</w:t>
        </w:r>
      </w:p>
      <w:p w14:paraId="5733C223" w14:textId="73B5D485" w:rsidR="00F83552" w:rsidRDefault="00F835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</w:r>
      </w:p>
    </w:sdtContent>
  </w:sdt>
  <w:p w14:paraId="77AB8E21" w14:textId="77777777" w:rsidR="00F83552" w:rsidRDefault="00F83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DDC0" w14:textId="7C47B9D0" w:rsidR="00F83552" w:rsidRDefault="00F83552" w:rsidP="00772E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9AF3" w14:textId="77777777" w:rsidR="00CB0CED" w:rsidRDefault="00CB0CED" w:rsidP="002A3AE1">
      <w:pPr>
        <w:spacing w:after="0" w:line="240" w:lineRule="auto"/>
      </w:pPr>
      <w:r>
        <w:separator/>
      </w:r>
    </w:p>
  </w:footnote>
  <w:footnote w:type="continuationSeparator" w:id="0">
    <w:p w14:paraId="10A99CAC" w14:textId="77777777" w:rsidR="00CB0CED" w:rsidRDefault="00CB0CED" w:rsidP="002A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4963" w:type="dxa"/>
      <w:tblInd w:w="4500" w:type="dxa"/>
      <w:shd w:val="clear" w:color="auto" w:fill="800080"/>
      <w:tblLook w:val="04A0" w:firstRow="1" w:lastRow="0" w:firstColumn="1" w:lastColumn="0" w:noHBand="0" w:noVBand="1"/>
    </w:tblPr>
    <w:tblGrid>
      <w:gridCol w:w="750"/>
      <w:gridCol w:w="2342"/>
      <w:gridCol w:w="616"/>
      <w:gridCol w:w="1255"/>
    </w:tblGrid>
    <w:tr w:rsidR="00F83552" w:rsidRPr="00784FE6" w14:paraId="2B4096FD" w14:textId="77777777" w:rsidTr="00F169D2">
      <w:trPr>
        <w:trHeight w:val="326"/>
      </w:trPr>
      <w:tc>
        <w:tcPr>
          <w:tcW w:w="726" w:type="dxa"/>
          <w:shd w:val="clear" w:color="auto" w:fill="BFBFBF" w:themeFill="background1" w:themeFillShade="BF"/>
        </w:tcPr>
        <w:p w14:paraId="4628861C" w14:textId="00EAB554" w:rsidR="00F83552" w:rsidRPr="00784FE6" w:rsidRDefault="00F83552" w:rsidP="00013AFB">
          <w:pPr>
            <w:tabs>
              <w:tab w:val="center" w:pos="4153"/>
              <w:tab w:val="right" w:pos="8306"/>
            </w:tabs>
            <w:spacing w:before="40" w:after="40"/>
            <w:rPr>
              <w:rFonts w:ascii="Arial" w:hAnsi="Arial" w:cs="Arial"/>
              <w:lang w:val="en-US"/>
            </w:rPr>
          </w:pPr>
          <w:r w:rsidRPr="00784FE6">
            <w:rPr>
              <w:rFonts w:ascii="Arial" w:hAnsi="Arial" w:cs="Arial"/>
              <w:lang w:val="en-US"/>
            </w:rPr>
            <w:t>Name</w:t>
          </w:r>
        </w:p>
      </w:tc>
      <w:tc>
        <w:tcPr>
          <w:tcW w:w="2386" w:type="dxa"/>
          <w:shd w:val="clear" w:color="auto" w:fill="auto"/>
        </w:tcPr>
        <w:p w14:paraId="1BADC64D" w14:textId="33515179" w:rsidR="00F83552" w:rsidRPr="008A315A" w:rsidRDefault="00F83552" w:rsidP="002A3AE1">
          <w:pPr>
            <w:tabs>
              <w:tab w:val="center" w:pos="4153"/>
              <w:tab w:val="right" w:pos="8306"/>
            </w:tabs>
            <w:spacing w:before="40" w:after="40"/>
            <w:rPr>
              <w:rFonts w:ascii="Arial" w:hAnsi="Arial" w:cs="Arial"/>
              <w:lang w:val="en-US"/>
            </w:rPr>
          </w:pPr>
        </w:p>
      </w:tc>
      <w:tc>
        <w:tcPr>
          <w:tcW w:w="574" w:type="dxa"/>
          <w:shd w:val="clear" w:color="auto" w:fill="BFBFBF" w:themeFill="background1" w:themeFillShade="BF"/>
        </w:tcPr>
        <w:p w14:paraId="749D418D" w14:textId="77777777" w:rsidR="00F83552" w:rsidRPr="00784FE6" w:rsidRDefault="00F83552" w:rsidP="00013AFB">
          <w:pPr>
            <w:tabs>
              <w:tab w:val="center" w:pos="4153"/>
              <w:tab w:val="right" w:pos="8306"/>
            </w:tabs>
            <w:spacing w:before="40" w:after="40"/>
            <w:rPr>
              <w:rFonts w:ascii="Arial" w:hAnsi="Arial" w:cs="Arial"/>
              <w:lang w:val="en-US"/>
            </w:rPr>
          </w:pPr>
          <w:r w:rsidRPr="00784FE6">
            <w:rPr>
              <w:rFonts w:ascii="Arial" w:hAnsi="Arial" w:cs="Arial"/>
              <w:lang w:val="en-US"/>
            </w:rPr>
            <w:t>NHI:</w:t>
          </w:r>
        </w:p>
      </w:tc>
      <w:tc>
        <w:tcPr>
          <w:tcW w:w="1277" w:type="dxa"/>
          <w:shd w:val="clear" w:color="auto" w:fill="auto"/>
        </w:tcPr>
        <w:p w14:paraId="4FE8A64C" w14:textId="51AF4B46" w:rsidR="00F83552" w:rsidRPr="008A315A" w:rsidRDefault="00F83552" w:rsidP="002A3AE1">
          <w:pPr>
            <w:tabs>
              <w:tab w:val="center" w:pos="4153"/>
              <w:tab w:val="right" w:pos="8306"/>
            </w:tabs>
            <w:spacing w:before="40" w:after="40"/>
            <w:rPr>
              <w:rFonts w:ascii="Arial" w:hAnsi="Arial" w:cs="Arial"/>
              <w:lang w:val="en-US"/>
            </w:rPr>
          </w:pPr>
        </w:p>
      </w:tc>
    </w:tr>
  </w:tbl>
  <w:p w14:paraId="67ED3888" w14:textId="77777777" w:rsidR="00F83552" w:rsidRDefault="00F83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0CE5" w14:textId="77777777" w:rsidR="00F83552" w:rsidRDefault="00F83552" w:rsidP="00772E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125"/>
    <w:multiLevelType w:val="hybridMultilevel"/>
    <w:tmpl w:val="39CEEA24"/>
    <w:lvl w:ilvl="0" w:tplc="1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22552A"/>
    <w:multiLevelType w:val="hybridMultilevel"/>
    <w:tmpl w:val="DF1E0ADA"/>
    <w:lvl w:ilvl="0" w:tplc="1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105B201E"/>
    <w:multiLevelType w:val="hybridMultilevel"/>
    <w:tmpl w:val="D1E4D6DC"/>
    <w:lvl w:ilvl="0" w:tplc="1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30171A3D"/>
    <w:multiLevelType w:val="hybridMultilevel"/>
    <w:tmpl w:val="B6FA0F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A1954"/>
    <w:multiLevelType w:val="hybridMultilevel"/>
    <w:tmpl w:val="E22A26AA"/>
    <w:lvl w:ilvl="0" w:tplc="1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4B6A6ABD"/>
    <w:multiLevelType w:val="hybridMultilevel"/>
    <w:tmpl w:val="5164F276"/>
    <w:lvl w:ilvl="0" w:tplc="1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6B78DE"/>
    <w:multiLevelType w:val="hybridMultilevel"/>
    <w:tmpl w:val="06AC6822"/>
    <w:lvl w:ilvl="0" w:tplc="1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4D7B319A"/>
    <w:multiLevelType w:val="hybridMultilevel"/>
    <w:tmpl w:val="615EDF98"/>
    <w:lvl w:ilvl="0" w:tplc="1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574B2924"/>
    <w:multiLevelType w:val="hybridMultilevel"/>
    <w:tmpl w:val="E29074C4"/>
    <w:lvl w:ilvl="0" w:tplc="1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5DDD32D5"/>
    <w:multiLevelType w:val="hybridMultilevel"/>
    <w:tmpl w:val="AFEEC81E"/>
    <w:lvl w:ilvl="0" w:tplc="1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63C5362E"/>
    <w:multiLevelType w:val="hybridMultilevel"/>
    <w:tmpl w:val="615EDBA6"/>
    <w:lvl w:ilvl="0" w:tplc="1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286274556">
    <w:abstractNumId w:val="5"/>
  </w:num>
  <w:num w:numId="2" w16cid:durableId="844590146">
    <w:abstractNumId w:val="7"/>
  </w:num>
  <w:num w:numId="3" w16cid:durableId="1701853448">
    <w:abstractNumId w:val="6"/>
  </w:num>
  <w:num w:numId="4" w16cid:durableId="924531146">
    <w:abstractNumId w:val="9"/>
  </w:num>
  <w:num w:numId="5" w16cid:durableId="717320674">
    <w:abstractNumId w:val="8"/>
  </w:num>
  <w:num w:numId="6" w16cid:durableId="439230178">
    <w:abstractNumId w:val="1"/>
  </w:num>
  <w:num w:numId="7" w16cid:durableId="1488211023">
    <w:abstractNumId w:val="4"/>
  </w:num>
  <w:num w:numId="8" w16cid:durableId="419832327">
    <w:abstractNumId w:val="0"/>
  </w:num>
  <w:num w:numId="9" w16cid:durableId="1774201072">
    <w:abstractNumId w:val="3"/>
  </w:num>
  <w:num w:numId="10" w16cid:durableId="1764645466">
    <w:abstractNumId w:val="2"/>
  </w:num>
  <w:num w:numId="11" w16cid:durableId="10462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F2"/>
    <w:rsid w:val="00002831"/>
    <w:rsid w:val="000116F6"/>
    <w:rsid w:val="00013AFB"/>
    <w:rsid w:val="00017FF8"/>
    <w:rsid w:val="00021C40"/>
    <w:rsid w:val="000260C7"/>
    <w:rsid w:val="000317DB"/>
    <w:rsid w:val="000341FD"/>
    <w:rsid w:val="00034C00"/>
    <w:rsid w:val="00046743"/>
    <w:rsid w:val="00057C0B"/>
    <w:rsid w:val="00060E31"/>
    <w:rsid w:val="000622BF"/>
    <w:rsid w:val="00064478"/>
    <w:rsid w:val="00071592"/>
    <w:rsid w:val="0009176D"/>
    <w:rsid w:val="00093DE3"/>
    <w:rsid w:val="000A1713"/>
    <w:rsid w:val="000A1F2E"/>
    <w:rsid w:val="000B5F51"/>
    <w:rsid w:val="000B6D5D"/>
    <w:rsid w:val="000B7B6B"/>
    <w:rsid w:val="000C0996"/>
    <w:rsid w:val="000C0CE6"/>
    <w:rsid w:val="000C4B9A"/>
    <w:rsid w:val="000C4FAE"/>
    <w:rsid w:val="000C6D2A"/>
    <w:rsid w:val="000C714A"/>
    <w:rsid w:val="000E4428"/>
    <w:rsid w:val="000E5762"/>
    <w:rsid w:val="000F0D2E"/>
    <w:rsid w:val="000F0FA7"/>
    <w:rsid w:val="00105800"/>
    <w:rsid w:val="00132010"/>
    <w:rsid w:val="001379C9"/>
    <w:rsid w:val="00144ECA"/>
    <w:rsid w:val="00166615"/>
    <w:rsid w:val="001850D4"/>
    <w:rsid w:val="001868C2"/>
    <w:rsid w:val="00192729"/>
    <w:rsid w:val="0019444D"/>
    <w:rsid w:val="0019651B"/>
    <w:rsid w:val="00196650"/>
    <w:rsid w:val="001A1FC5"/>
    <w:rsid w:val="001A4BD3"/>
    <w:rsid w:val="001A7EE0"/>
    <w:rsid w:val="001D06CA"/>
    <w:rsid w:val="001D0B64"/>
    <w:rsid w:val="001D62C3"/>
    <w:rsid w:val="001E0166"/>
    <w:rsid w:val="001E472B"/>
    <w:rsid w:val="001F01E0"/>
    <w:rsid w:val="001F6432"/>
    <w:rsid w:val="00201B7C"/>
    <w:rsid w:val="00210A20"/>
    <w:rsid w:val="00212100"/>
    <w:rsid w:val="00216EBB"/>
    <w:rsid w:val="00254EA5"/>
    <w:rsid w:val="00260F72"/>
    <w:rsid w:val="00263BDF"/>
    <w:rsid w:val="00267403"/>
    <w:rsid w:val="002832A1"/>
    <w:rsid w:val="00287E9F"/>
    <w:rsid w:val="002A07E1"/>
    <w:rsid w:val="002A3AE1"/>
    <w:rsid w:val="002A63E1"/>
    <w:rsid w:val="002A77C7"/>
    <w:rsid w:val="002A7DF3"/>
    <w:rsid w:val="002B538A"/>
    <w:rsid w:val="002B6229"/>
    <w:rsid w:val="002C534F"/>
    <w:rsid w:val="002D7334"/>
    <w:rsid w:val="002E0D9F"/>
    <w:rsid w:val="002E15DB"/>
    <w:rsid w:val="002E6256"/>
    <w:rsid w:val="002F03B1"/>
    <w:rsid w:val="002F3334"/>
    <w:rsid w:val="002F3413"/>
    <w:rsid w:val="0030054D"/>
    <w:rsid w:val="00300B14"/>
    <w:rsid w:val="0030103A"/>
    <w:rsid w:val="00302275"/>
    <w:rsid w:val="00303DD8"/>
    <w:rsid w:val="003046B0"/>
    <w:rsid w:val="00312EC3"/>
    <w:rsid w:val="00316886"/>
    <w:rsid w:val="00321435"/>
    <w:rsid w:val="00334157"/>
    <w:rsid w:val="00337CA3"/>
    <w:rsid w:val="00352DBF"/>
    <w:rsid w:val="00357F9F"/>
    <w:rsid w:val="00380CB7"/>
    <w:rsid w:val="0038241E"/>
    <w:rsid w:val="003846C7"/>
    <w:rsid w:val="00384D0C"/>
    <w:rsid w:val="0038772D"/>
    <w:rsid w:val="00390DC6"/>
    <w:rsid w:val="0039723B"/>
    <w:rsid w:val="003A3E34"/>
    <w:rsid w:val="003A7163"/>
    <w:rsid w:val="003B28C6"/>
    <w:rsid w:val="003B6D11"/>
    <w:rsid w:val="003C1B0F"/>
    <w:rsid w:val="003C6ECE"/>
    <w:rsid w:val="003C76A3"/>
    <w:rsid w:val="003D3922"/>
    <w:rsid w:val="003D58FB"/>
    <w:rsid w:val="003E5253"/>
    <w:rsid w:val="003E6A7F"/>
    <w:rsid w:val="003F1095"/>
    <w:rsid w:val="003F38F9"/>
    <w:rsid w:val="00402994"/>
    <w:rsid w:val="004043AA"/>
    <w:rsid w:val="004045EE"/>
    <w:rsid w:val="00415117"/>
    <w:rsid w:val="0041740D"/>
    <w:rsid w:val="004223A0"/>
    <w:rsid w:val="0042521B"/>
    <w:rsid w:val="00430460"/>
    <w:rsid w:val="00433B53"/>
    <w:rsid w:val="004372A7"/>
    <w:rsid w:val="0044587D"/>
    <w:rsid w:val="004520E5"/>
    <w:rsid w:val="004545BD"/>
    <w:rsid w:val="004561C0"/>
    <w:rsid w:val="004574A1"/>
    <w:rsid w:val="00474A76"/>
    <w:rsid w:val="00482725"/>
    <w:rsid w:val="00487084"/>
    <w:rsid w:val="004920EC"/>
    <w:rsid w:val="004A7356"/>
    <w:rsid w:val="004C0F5E"/>
    <w:rsid w:val="004C1530"/>
    <w:rsid w:val="004C1D0D"/>
    <w:rsid w:val="004C2992"/>
    <w:rsid w:val="004D3693"/>
    <w:rsid w:val="004D3AB7"/>
    <w:rsid w:val="004E4645"/>
    <w:rsid w:val="004F0792"/>
    <w:rsid w:val="00503283"/>
    <w:rsid w:val="005167E1"/>
    <w:rsid w:val="005428BF"/>
    <w:rsid w:val="005538DB"/>
    <w:rsid w:val="00565CAA"/>
    <w:rsid w:val="0058006B"/>
    <w:rsid w:val="00587550"/>
    <w:rsid w:val="00592E79"/>
    <w:rsid w:val="005945AA"/>
    <w:rsid w:val="005A1B84"/>
    <w:rsid w:val="005B58B4"/>
    <w:rsid w:val="005D0EF7"/>
    <w:rsid w:val="005E2C0F"/>
    <w:rsid w:val="005E3A38"/>
    <w:rsid w:val="005E65B9"/>
    <w:rsid w:val="005F069F"/>
    <w:rsid w:val="00600CC3"/>
    <w:rsid w:val="00600FB5"/>
    <w:rsid w:val="0060449B"/>
    <w:rsid w:val="00616583"/>
    <w:rsid w:val="00617C17"/>
    <w:rsid w:val="00622080"/>
    <w:rsid w:val="00632A75"/>
    <w:rsid w:val="00640430"/>
    <w:rsid w:val="0064151D"/>
    <w:rsid w:val="00641CBA"/>
    <w:rsid w:val="00642044"/>
    <w:rsid w:val="006508B2"/>
    <w:rsid w:val="00651B6C"/>
    <w:rsid w:val="006646A4"/>
    <w:rsid w:val="006710C6"/>
    <w:rsid w:val="00671708"/>
    <w:rsid w:val="00672EE2"/>
    <w:rsid w:val="00676502"/>
    <w:rsid w:val="00676B36"/>
    <w:rsid w:val="00677D0C"/>
    <w:rsid w:val="00684149"/>
    <w:rsid w:val="00686261"/>
    <w:rsid w:val="00692466"/>
    <w:rsid w:val="00694CCC"/>
    <w:rsid w:val="00697A71"/>
    <w:rsid w:val="006A291C"/>
    <w:rsid w:val="006B4E7D"/>
    <w:rsid w:val="006B5E81"/>
    <w:rsid w:val="006C2E88"/>
    <w:rsid w:val="006C7286"/>
    <w:rsid w:val="006C7AE3"/>
    <w:rsid w:val="006D691D"/>
    <w:rsid w:val="006E1ED6"/>
    <w:rsid w:val="006E5A30"/>
    <w:rsid w:val="006E7524"/>
    <w:rsid w:val="006F0AF1"/>
    <w:rsid w:val="006F14F9"/>
    <w:rsid w:val="006F7FF9"/>
    <w:rsid w:val="007066CB"/>
    <w:rsid w:val="007079CF"/>
    <w:rsid w:val="00715E75"/>
    <w:rsid w:val="00724D7A"/>
    <w:rsid w:val="007256EF"/>
    <w:rsid w:val="0072670E"/>
    <w:rsid w:val="0072716C"/>
    <w:rsid w:val="007419EA"/>
    <w:rsid w:val="00750FEF"/>
    <w:rsid w:val="00763ACE"/>
    <w:rsid w:val="00764E61"/>
    <w:rsid w:val="00772519"/>
    <w:rsid w:val="00772DFC"/>
    <w:rsid w:val="00772EDE"/>
    <w:rsid w:val="007807AD"/>
    <w:rsid w:val="00781F85"/>
    <w:rsid w:val="00782585"/>
    <w:rsid w:val="00784FE6"/>
    <w:rsid w:val="00792681"/>
    <w:rsid w:val="0079394F"/>
    <w:rsid w:val="007A0C7B"/>
    <w:rsid w:val="007A4389"/>
    <w:rsid w:val="007A5FC0"/>
    <w:rsid w:val="007A6154"/>
    <w:rsid w:val="007B7C69"/>
    <w:rsid w:val="007C2D02"/>
    <w:rsid w:val="007C67ED"/>
    <w:rsid w:val="007C7D00"/>
    <w:rsid w:val="007D3BFE"/>
    <w:rsid w:val="007D5C64"/>
    <w:rsid w:val="007D5F07"/>
    <w:rsid w:val="007E0F32"/>
    <w:rsid w:val="007E2536"/>
    <w:rsid w:val="007E3311"/>
    <w:rsid w:val="007E3BCB"/>
    <w:rsid w:val="007E4419"/>
    <w:rsid w:val="007E5EBB"/>
    <w:rsid w:val="007E6B06"/>
    <w:rsid w:val="00810097"/>
    <w:rsid w:val="008149BF"/>
    <w:rsid w:val="00815762"/>
    <w:rsid w:val="008373CA"/>
    <w:rsid w:val="0084486C"/>
    <w:rsid w:val="0085257B"/>
    <w:rsid w:val="00852B96"/>
    <w:rsid w:val="008569AB"/>
    <w:rsid w:val="008608AC"/>
    <w:rsid w:val="00864FF6"/>
    <w:rsid w:val="0086552D"/>
    <w:rsid w:val="008741CA"/>
    <w:rsid w:val="008861BF"/>
    <w:rsid w:val="00893BE0"/>
    <w:rsid w:val="008A1F26"/>
    <w:rsid w:val="008A290C"/>
    <w:rsid w:val="008A315A"/>
    <w:rsid w:val="008A505A"/>
    <w:rsid w:val="008A5BFD"/>
    <w:rsid w:val="008A65BC"/>
    <w:rsid w:val="008B7424"/>
    <w:rsid w:val="008E59BF"/>
    <w:rsid w:val="00902653"/>
    <w:rsid w:val="00923A04"/>
    <w:rsid w:val="00932D72"/>
    <w:rsid w:val="00941212"/>
    <w:rsid w:val="009429D6"/>
    <w:rsid w:val="0095149D"/>
    <w:rsid w:val="00951955"/>
    <w:rsid w:val="0096127A"/>
    <w:rsid w:val="00963143"/>
    <w:rsid w:val="00965CB7"/>
    <w:rsid w:val="00977109"/>
    <w:rsid w:val="00977E37"/>
    <w:rsid w:val="0098016B"/>
    <w:rsid w:val="0098224C"/>
    <w:rsid w:val="00984B43"/>
    <w:rsid w:val="0099193B"/>
    <w:rsid w:val="00996B6C"/>
    <w:rsid w:val="009A2EE7"/>
    <w:rsid w:val="009A34C8"/>
    <w:rsid w:val="009C239E"/>
    <w:rsid w:val="009D32C9"/>
    <w:rsid w:val="009D6BEC"/>
    <w:rsid w:val="009E372E"/>
    <w:rsid w:val="009E5523"/>
    <w:rsid w:val="009F4135"/>
    <w:rsid w:val="009F6FC7"/>
    <w:rsid w:val="00A03F76"/>
    <w:rsid w:val="00A07E9E"/>
    <w:rsid w:val="00A1205D"/>
    <w:rsid w:val="00A22913"/>
    <w:rsid w:val="00A249FF"/>
    <w:rsid w:val="00A26A2E"/>
    <w:rsid w:val="00A311E9"/>
    <w:rsid w:val="00A313A0"/>
    <w:rsid w:val="00A337E1"/>
    <w:rsid w:val="00A363D2"/>
    <w:rsid w:val="00A374C9"/>
    <w:rsid w:val="00A47E83"/>
    <w:rsid w:val="00A504D7"/>
    <w:rsid w:val="00A54A46"/>
    <w:rsid w:val="00A558DF"/>
    <w:rsid w:val="00A601F9"/>
    <w:rsid w:val="00A631FD"/>
    <w:rsid w:val="00A647FA"/>
    <w:rsid w:val="00A664FA"/>
    <w:rsid w:val="00A777CF"/>
    <w:rsid w:val="00A80830"/>
    <w:rsid w:val="00AA6B64"/>
    <w:rsid w:val="00AA6D40"/>
    <w:rsid w:val="00AA6F61"/>
    <w:rsid w:val="00AA7815"/>
    <w:rsid w:val="00AA7B22"/>
    <w:rsid w:val="00AB2B4C"/>
    <w:rsid w:val="00AB71F6"/>
    <w:rsid w:val="00AC189F"/>
    <w:rsid w:val="00AC1F76"/>
    <w:rsid w:val="00AC4405"/>
    <w:rsid w:val="00AC7021"/>
    <w:rsid w:val="00AE1601"/>
    <w:rsid w:val="00AF5701"/>
    <w:rsid w:val="00AF655F"/>
    <w:rsid w:val="00B041D6"/>
    <w:rsid w:val="00B04726"/>
    <w:rsid w:val="00B05F5A"/>
    <w:rsid w:val="00B066C2"/>
    <w:rsid w:val="00B10A84"/>
    <w:rsid w:val="00B13708"/>
    <w:rsid w:val="00B177AE"/>
    <w:rsid w:val="00B20904"/>
    <w:rsid w:val="00B227FB"/>
    <w:rsid w:val="00B270E2"/>
    <w:rsid w:val="00B3191E"/>
    <w:rsid w:val="00B3651B"/>
    <w:rsid w:val="00B44DFD"/>
    <w:rsid w:val="00B501B8"/>
    <w:rsid w:val="00B5132F"/>
    <w:rsid w:val="00B725B2"/>
    <w:rsid w:val="00B743CB"/>
    <w:rsid w:val="00B754DA"/>
    <w:rsid w:val="00B8165B"/>
    <w:rsid w:val="00B84FE8"/>
    <w:rsid w:val="00B92586"/>
    <w:rsid w:val="00B95A89"/>
    <w:rsid w:val="00B95FB4"/>
    <w:rsid w:val="00B96704"/>
    <w:rsid w:val="00B97D58"/>
    <w:rsid w:val="00BB3AD9"/>
    <w:rsid w:val="00BB6E03"/>
    <w:rsid w:val="00BD3B1F"/>
    <w:rsid w:val="00BE20D2"/>
    <w:rsid w:val="00BE237C"/>
    <w:rsid w:val="00BE48C7"/>
    <w:rsid w:val="00BF7BF2"/>
    <w:rsid w:val="00C004ED"/>
    <w:rsid w:val="00C14F7C"/>
    <w:rsid w:val="00C152AA"/>
    <w:rsid w:val="00C249F6"/>
    <w:rsid w:val="00C30843"/>
    <w:rsid w:val="00C441DD"/>
    <w:rsid w:val="00C561B7"/>
    <w:rsid w:val="00C662E3"/>
    <w:rsid w:val="00C76D1F"/>
    <w:rsid w:val="00C80A49"/>
    <w:rsid w:val="00C81DFD"/>
    <w:rsid w:val="00C83F4C"/>
    <w:rsid w:val="00C90A9A"/>
    <w:rsid w:val="00C9627D"/>
    <w:rsid w:val="00CA2ED5"/>
    <w:rsid w:val="00CA3C47"/>
    <w:rsid w:val="00CB0CED"/>
    <w:rsid w:val="00CE1065"/>
    <w:rsid w:val="00D03CEB"/>
    <w:rsid w:val="00D0510C"/>
    <w:rsid w:val="00D11569"/>
    <w:rsid w:val="00D14E51"/>
    <w:rsid w:val="00D23B9A"/>
    <w:rsid w:val="00D322FD"/>
    <w:rsid w:val="00D341D2"/>
    <w:rsid w:val="00D43F82"/>
    <w:rsid w:val="00D561F0"/>
    <w:rsid w:val="00D722DA"/>
    <w:rsid w:val="00D74AD8"/>
    <w:rsid w:val="00D778B5"/>
    <w:rsid w:val="00D83357"/>
    <w:rsid w:val="00D83612"/>
    <w:rsid w:val="00D90D03"/>
    <w:rsid w:val="00D926B4"/>
    <w:rsid w:val="00D943C5"/>
    <w:rsid w:val="00D9601C"/>
    <w:rsid w:val="00D964E7"/>
    <w:rsid w:val="00D97102"/>
    <w:rsid w:val="00DA04DB"/>
    <w:rsid w:val="00DA58BB"/>
    <w:rsid w:val="00DA6103"/>
    <w:rsid w:val="00DB3D2C"/>
    <w:rsid w:val="00DC4355"/>
    <w:rsid w:val="00DD34C6"/>
    <w:rsid w:val="00DE1D45"/>
    <w:rsid w:val="00DE1E77"/>
    <w:rsid w:val="00DE4E79"/>
    <w:rsid w:val="00E14112"/>
    <w:rsid w:val="00E41F2D"/>
    <w:rsid w:val="00E51947"/>
    <w:rsid w:val="00E52202"/>
    <w:rsid w:val="00E549FA"/>
    <w:rsid w:val="00E54D02"/>
    <w:rsid w:val="00E6344C"/>
    <w:rsid w:val="00E63FF7"/>
    <w:rsid w:val="00E646F5"/>
    <w:rsid w:val="00E71C03"/>
    <w:rsid w:val="00E7721C"/>
    <w:rsid w:val="00E83364"/>
    <w:rsid w:val="00E96F3D"/>
    <w:rsid w:val="00EA1817"/>
    <w:rsid w:val="00EC1D5F"/>
    <w:rsid w:val="00EC7086"/>
    <w:rsid w:val="00EE081C"/>
    <w:rsid w:val="00EE5E29"/>
    <w:rsid w:val="00EF173D"/>
    <w:rsid w:val="00EF2E2B"/>
    <w:rsid w:val="00EF5013"/>
    <w:rsid w:val="00EF6F6E"/>
    <w:rsid w:val="00F05EB7"/>
    <w:rsid w:val="00F06160"/>
    <w:rsid w:val="00F13707"/>
    <w:rsid w:val="00F13879"/>
    <w:rsid w:val="00F169D2"/>
    <w:rsid w:val="00F21722"/>
    <w:rsid w:val="00F37256"/>
    <w:rsid w:val="00F406BE"/>
    <w:rsid w:val="00F50585"/>
    <w:rsid w:val="00F51B0F"/>
    <w:rsid w:val="00F55917"/>
    <w:rsid w:val="00F6763B"/>
    <w:rsid w:val="00F7008A"/>
    <w:rsid w:val="00F83552"/>
    <w:rsid w:val="00F955B8"/>
    <w:rsid w:val="00FA074D"/>
    <w:rsid w:val="00FA2588"/>
    <w:rsid w:val="00FA73CF"/>
    <w:rsid w:val="00FB2D23"/>
    <w:rsid w:val="00FB54F8"/>
    <w:rsid w:val="00FB6818"/>
    <w:rsid w:val="00FD4AC3"/>
    <w:rsid w:val="00FD753C"/>
    <w:rsid w:val="00FE0661"/>
    <w:rsid w:val="00FE238E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8099F"/>
  <w15:docId w15:val="{380C6586-7B8B-4B64-A365-A2B6A72B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E1"/>
  </w:style>
  <w:style w:type="paragraph" w:styleId="Footer">
    <w:name w:val="footer"/>
    <w:basedOn w:val="Normal"/>
    <w:link w:val="FooterChar"/>
    <w:uiPriority w:val="99"/>
    <w:unhideWhenUsed/>
    <w:rsid w:val="002A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E1"/>
  </w:style>
  <w:style w:type="table" w:customStyle="1" w:styleId="TableGrid2">
    <w:name w:val="Table Grid2"/>
    <w:basedOn w:val="TableNormal"/>
    <w:next w:val="TableGrid"/>
    <w:rsid w:val="002A3A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A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D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08B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20904"/>
  </w:style>
  <w:style w:type="paragraph" w:customStyle="1" w:styleId="Default">
    <w:name w:val="Default"/>
    <w:rsid w:val="004C0F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r\Desktop\Electronic%20Tools\Assess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22C46B73342599FD228E18D07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4C398-8298-4511-BFF9-4A6506C52408}"/>
      </w:docPartPr>
      <w:docPartBody>
        <w:p w:rsidR="00BA49E7" w:rsidRDefault="00774167" w:rsidP="00774167">
          <w:pPr>
            <w:pStyle w:val="56D22C46B73342599FD228E18D07F314"/>
          </w:pPr>
          <w:r w:rsidRPr="003E38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2DB77967C4FC78BD48BE314CFA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9EC1-43BF-4742-A260-3D7C043FA447}"/>
      </w:docPartPr>
      <w:docPartBody>
        <w:p w:rsidR="00BA49E7" w:rsidRDefault="00774167" w:rsidP="00774167">
          <w:pPr>
            <w:pStyle w:val="C1A2DB77967C4FC78BD48BE314CFA7BF"/>
          </w:pPr>
          <w:r w:rsidRPr="003E38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26C45F65C14FA0ADBDEE79090E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6B400-F601-4DF2-B194-C849CC30E3C6}"/>
      </w:docPartPr>
      <w:docPartBody>
        <w:p w:rsidR="00BA49E7" w:rsidRDefault="00774167" w:rsidP="00774167">
          <w:pPr>
            <w:pStyle w:val="F926C45F65C14FA0ADBDEE79090E1DCD"/>
          </w:pPr>
          <w:r w:rsidRPr="003E38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29C93-53BD-401C-A583-8E1C21A76D09}"/>
      </w:docPartPr>
      <w:docPartBody>
        <w:p w:rsidR="00C01913" w:rsidRDefault="00BA49E7">
          <w:r w:rsidRPr="00E915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a B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81"/>
    <w:rsid w:val="00050215"/>
    <w:rsid w:val="00242C1F"/>
    <w:rsid w:val="00332FE3"/>
    <w:rsid w:val="00391172"/>
    <w:rsid w:val="00413E1F"/>
    <w:rsid w:val="00525783"/>
    <w:rsid w:val="00774167"/>
    <w:rsid w:val="00794D4F"/>
    <w:rsid w:val="00812DD8"/>
    <w:rsid w:val="008B1899"/>
    <w:rsid w:val="00933582"/>
    <w:rsid w:val="00995ABD"/>
    <w:rsid w:val="00A402B0"/>
    <w:rsid w:val="00AB1072"/>
    <w:rsid w:val="00B21838"/>
    <w:rsid w:val="00B37C81"/>
    <w:rsid w:val="00BA49E7"/>
    <w:rsid w:val="00C01913"/>
    <w:rsid w:val="00DD11FD"/>
    <w:rsid w:val="00F0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9E7"/>
    <w:rPr>
      <w:color w:val="808080"/>
    </w:rPr>
  </w:style>
  <w:style w:type="paragraph" w:customStyle="1" w:styleId="56D22C46B73342599FD228E18D07F314">
    <w:name w:val="56D22C46B73342599FD228E18D07F314"/>
    <w:rsid w:val="00774167"/>
    <w:rPr>
      <w:kern w:val="2"/>
      <w:lang w:val="en-IN" w:eastAsia="en-IN"/>
      <w14:ligatures w14:val="standardContextual"/>
    </w:rPr>
  </w:style>
  <w:style w:type="paragraph" w:customStyle="1" w:styleId="C1A2DB77967C4FC78BD48BE314CFA7BF">
    <w:name w:val="C1A2DB77967C4FC78BD48BE314CFA7BF"/>
    <w:rsid w:val="00774167"/>
    <w:rPr>
      <w:kern w:val="2"/>
      <w:lang w:val="en-IN" w:eastAsia="en-IN"/>
      <w14:ligatures w14:val="standardContextual"/>
    </w:rPr>
  </w:style>
  <w:style w:type="paragraph" w:customStyle="1" w:styleId="F926C45F65C14FA0ADBDEE79090E1DCD">
    <w:name w:val="F926C45F65C14FA0ADBDEE79090E1DCD"/>
    <w:rsid w:val="00774167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053d7a-fa2a-4b5d-bbc3-426f8cef7c1c">
      <UserInfo>
        <DisplayName/>
        <AccountId xsi:nil="true"/>
        <AccountType/>
      </UserInfo>
    </SharedWithUsers>
    <MediaLengthInSeconds xmlns="bbe566ee-07aa-4f2d-8cab-293dbc8758b1" xsi:nil="true"/>
    <TaxCatchAll xmlns="12053d7a-fa2a-4b5d-bbc3-426f8cef7c1c" xsi:nil="true"/>
    <lcf76f155ced4ddcb4097134ff3c332f xmlns="bbe566ee-07aa-4f2d-8cab-293dbc8758b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2A13937ADDD4D8B7051E78B8373B5" ma:contentTypeVersion="16" ma:contentTypeDescription="Create a new document." ma:contentTypeScope="" ma:versionID="3bfbb0712d9bc9e631894332bd1b5432">
  <xsd:schema xmlns:xsd="http://www.w3.org/2001/XMLSchema" xmlns:xs="http://www.w3.org/2001/XMLSchema" xmlns:p="http://schemas.microsoft.com/office/2006/metadata/properties" xmlns:ns2="bbe566ee-07aa-4f2d-8cab-293dbc8758b1" xmlns:ns3="12053d7a-fa2a-4b5d-bbc3-426f8cef7c1c" targetNamespace="http://schemas.microsoft.com/office/2006/metadata/properties" ma:root="true" ma:fieldsID="d713224b7d107ba5f780bca6d1a32c28" ns2:_="" ns3:_="">
    <xsd:import namespace="bbe566ee-07aa-4f2d-8cab-293dbc8758b1"/>
    <xsd:import namespace="12053d7a-fa2a-4b5d-bbc3-426f8cef7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566ee-07aa-4f2d-8cab-293dbc87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27c7342-b739-449d-ae78-6b62a40085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53d7a-fa2a-4b5d-bbc3-426f8cef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13007c1-4905-4666-9f37-74cfb44de0fb}" ma:internalName="TaxCatchAll" ma:showField="CatchAllData" ma:web="12053d7a-fa2a-4b5d-bbc3-426f8cef7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4FFAF-33AD-48A3-8EF9-CA9C16E251A2}">
  <ds:schemaRefs>
    <ds:schemaRef ds:uri="http://schemas.microsoft.com/office/2006/metadata/properties"/>
    <ds:schemaRef ds:uri="http://schemas.microsoft.com/office/infopath/2007/PartnerControls"/>
    <ds:schemaRef ds:uri="12053d7a-fa2a-4b5d-bbc3-426f8cef7c1c"/>
    <ds:schemaRef ds:uri="bbe566ee-07aa-4f2d-8cab-293dbc8758b1"/>
  </ds:schemaRefs>
</ds:datastoreItem>
</file>

<file path=customXml/itemProps2.xml><?xml version="1.0" encoding="utf-8"?>
<ds:datastoreItem xmlns:ds="http://schemas.openxmlformats.org/officeDocument/2006/customXml" ds:itemID="{D4BA1C53-369A-44C5-966E-5164BF5BD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62BAD-07EC-4C65-9974-BE7057F1E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566ee-07aa-4f2d-8cab-293dbc8758b1"/>
    <ds:schemaRef ds:uri="12053d7a-fa2a-4b5d-bbc3-426f8cef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</Template>
  <TotalTime>172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Unlimited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Alison Redwood</dc:creator>
  <cp:lastModifiedBy>Chilukuri, Madhusudhan</cp:lastModifiedBy>
  <cp:revision>7</cp:revision>
  <cp:lastPrinted>2015-08-19T23:30:00Z</cp:lastPrinted>
  <dcterms:created xsi:type="dcterms:W3CDTF">2023-08-19T03:44:00Z</dcterms:created>
  <dcterms:modified xsi:type="dcterms:W3CDTF">2023-08-22T17:45:00Z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0x010100B632A13937ADDD4D8B7051E78B8373B5</vt:lpwstr>
  </property>
  <property fmtid="{D5CDD505-2E9C-101B-9397-08002B2CF9AE}" pid="3" name="Order">
    <vt:r8>14000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